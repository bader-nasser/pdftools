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>
          <w:rFonts w:cs="adwa-assalaf"/>
          <w:sz w:val="28"/>
          <w:szCs w:val="28"/>
        </w:rPr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cs="adwa-assalaf"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10" w:footer="1134" w:bottom="1417"/>
      <w:pgNumType w:fmt="decimal"/>
      <w:formProt w:val="false"/>
      <w:textDirection w:val="lrTb"/>
      <w:bidi/>
      <w:rtlGutter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Input </w:t>
    </w:r>
    <w:r>
      <w:rPr/>
      <w:t>4</w:t>
    </w:r>
    <w:r>
      <w:rPr/>
      <w:t xml:space="preserve"> – 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adwa-assalaf"/>
        <w:kern w:val="2"/>
        <w:sz w:val="24"/>
        <w:szCs w:val="28"/>
        <w:lang w:val="en-US" w:eastAsia="zxx" w:bidi="ar-OM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adwa-assalaf"/>
      <w:color w:val="auto"/>
      <w:kern w:val="2"/>
      <w:sz w:val="24"/>
      <w:szCs w:val="28"/>
      <w:lang w:val="en-US" w:eastAsia="zxx" w:bidi="ar-OM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adwa-assalaf"/>
      <w:sz w:val="28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dwa-assala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dwa-assalaf"/>
      <w:i/>
      <w:iCs/>
      <w:sz w:val="24"/>
      <w:szCs w:val="28"/>
    </w:rPr>
  </w:style>
  <w:style w:type="paragraph" w:styleId="Index">
    <w:name w:val="Index"/>
    <w:basedOn w:val="Normal"/>
    <w:qFormat/>
    <w:pPr>
      <w:suppressLineNumbers/>
    </w:pPr>
    <w:rPr>
      <w:rFonts w:cs="adwa-assalaf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ReallyLatestArabic</Template>
  <TotalTime>8</TotalTime>
  <Application>LibreOffice/7.5.5.2$Linux_X86_64 LibreOffice_project/bf0ddd27f701ac1d9e0942bffe145c51e201aa5c</Application>
  <AppVersion>15.0000</AppVersion>
  <Pages>15</Pages>
  <Words>4</Words>
  <Characters>13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2023-08-11T20:52:23Z</dcterms:created>
  <dc:creator/>
  <dc:description/>
  <dc:language>en-CA</dc:language>
  <cp:lastModifiedBy/>
  <dcterms:modified xsi:type="dcterms:W3CDTF">2023-08-14T03:51:40Z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